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094EC3" w:rsidRPr="00AF2FD7" w:rsidRDefault="005A555E" w:rsidP="00AF2FD7">
          <w:pPr>
            <w:pStyle w:val="NoSpacing"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32"/>
              <w:szCs w:val="32"/>
            </w:rPr>
          </w:pPr>
          <w:r w:rsidRPr="00AF2FD7">
            <w:rPr>
              <w:rFonts w:asciiTheme="majorBidi" w:hAnsiTheme="majorBidi" w:cstheme="majorBidi"/>
              <w:b/>
              <w:bCs/>
              <w:noProof/>
              <w:color w:val="000000" w:themeColor="text1"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68AF14D" wp14:editId="2B57FDD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4EC3" w:rsidRDefault="00094EC3" w:rsidP="00F80DD7">
                                <w:pPr>
                                  <w:pStyle w:val="ContactInfo"/>
                                  <w:jc w:val="left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8AF14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094EC3" w:rsidRDefault="00094EC3" w:rsidP="00F80DD7">
                          <w:pPr>
                            <w:pStyle w:val="ContactInfo"/>
                            <w:jc w:val="left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AF2FD7">
            <w:rPr>
              <w:rFonts w:asciiTheme="majorBidi" w:hAnsiTheme="majorBidi" w:cstheme="majorBidi"/>
              <w:b/>
              <w:bCs/>
              <w:noProof/>
              <w:color w:val="000000" w:themeColor="text1"/>
              <w:sz w:val="32"/>
              <w:szCs w:val="32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9B256BB" wp14:editId="79B6292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F2FD7" w:rsidRPr="00AF2FD7" w:rsidRDefault="00AF2FD7" w:rsidP="00AF2FD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B256BB" id="Text Box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AF2FD7" w:rsidRPr="00AF2FD7" w:rsidRDefault="00AF2FD7" w:rsidP="00AF2FD7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AF2FD7" w:rsidRPr="00AF2FD7">
            <w:rPr>
              <w:rFonts w:asciiTheme="majorBidi" w:hAnsiTheme="majorBidi" w:cstheme="majorBidi"/>
              <w:b/>
              <w:bCs/>
              <w:color w:val="000000" w:themeColor="text1"/>
              <w:sz w:val="32"/>
              <w:szCs w:val="32"/>
            </w:rPr>
            <w:t>MATLAB ASSIGNMENT</w:t>
          </w: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color w:val="595959" w:themeColor="text1" w:themeTint="A6"/>
              <w:sz w:val="32"/>
              <w:szCs w:val="32"/>
            </w:rPr>
          </w:pPr>
        </w:p>
        <w:p w:rsidR="00AF2FD7" w:rsidRP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b/>
              <w:bCs/>
              <w:color w:val="595959" w:themeColor="text1" w:themeTint="A6"/>
              <w:sz w:val="32"/>
              <w:szCs w:val="32"/>
            </w:rPr>
          </w:pPr>
        </w:p>
        <w:p w:rsidR="00AF2FD7" w:rsidRP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32"/>
              <w:szCs w:val="32"/>
            </w:rPr>
          </w:pPr>
          <w:r w:rsidRPr="00AF2FD7">
            <w:rPr>
              <w:rFonts w:asciiTheme="majorBidi" w:hAnsiTheme="majorBidi" w:cstheme="majorBidi"/>
              <w:b/>
              <w:bCs/>
              <w:color w:val="000000" w:themeColor="text1"/>
              <w:sz w:val="32"/>
              <w:szCs w:val="32"/>
            </w:rPr>
            <w:t>BY:</w:t>
          </w:r>
        </w:p>
        <w:p w:rsidR="00AF2FD7" w:rsidRP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32"/>
              <w:szCs w:val="32"/>
            </w:rPr>
          </w:pPr>
          <w:r w:rsidRPr="00AF2FD7">
            <w:rPr>
              <w:rFonts w:asciiTheme="majorBidi" w:hAnsiTheme="majorBidi" w:cstheme="majorBidi"/>
              <w:b/>
              <w:bCs/>
              <w:color w:val="000000" w:themeColor="text1"/>
              <w:sz w:val="32"/>
              <w:szCs w:val="32"/>
            </w:rPr>
            <w:t xml:space="preserve">Eyad Sherif Nawar   </w:t>
          </w:r>
          <w:r>
            <w:rPr>
              <w:rFonts w:asciiTheme="majorBidi" w:hAnsiTheme="majorBidi" w:cstheme="majorBidi"/>
              <w:b/>
              <w:bCs/>
              <w:color w:val="000000" w:themeColor="text1"/>
              <w:sz w:val="32"/>
              <w:szCs w:val="32"/>
            </w:rPr>
            <w:t>[ID]</w:t>
          </w:r>
        </w:p>
        <w:p w:rsidR="00AF2FD7" w:rsidRPr="00AF2FD7" w:rsidRDefault="00AF2FD7" w:rsidP="00AF2FD7">
          <w:pPr>
            <w:pStyle w:val="NoSpacing"/>
            <w:jc w:val="center"/>
            <w:rPr>
              <w:rFonts w:asciiTheme="majorBidi" w:hAnsiTheme="majorBidi" w:cstheme="majorBidi"/>
              <w:sz w:val="32"/>
              <w:szCs w:val="32"/>
            </w:rPr>
          </w:pPr>
        </w:p>
        <w:p w:rsidR="00F80DD7" w:rsidRDefault="005A555E" w:rsidP="00F80DD7">
          <w: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094EC3" w:rsidRPr="00AF2FD7" w:rsidRDefault="00F80DD7" w:rsidP="00F80DD7">
      <w:pPr>
        <w:rPr>
          <w:rStyle w:val="Heading1Char"/>
          <w:rFonts w:asciiTheme="minorHAnsi" w:eastAsiaTheme="minorHAnsi" w:hAnsiTheme="minorHAnsi" w:cstheme="minorBidi"/>
          <w:color w:val="000000" w:themeColor="text1"/>
          <w:sz w:val="20"/>
        </w:rPr>
      </w:pPr>
      <w:r w:rsidRPr="00AF2FD7">
        <w:rPr>
          <w:rStyle w:val="Heading1Char"/>
          <w:color w:val="000000" w:themeColor="text1"/>
        </w:rPr>
        <w:lastRenderedPageBreak/>
        <w:t>Code and Documentation:</w:t>
      </w:r>
    </w:p>
    <w:p w:rsidR="00F80DD7" w:rsidRDefault="00F80DD7" w:rsidP="00F80DD7">
      <w:r>
        <w:t>%%%%%%%% Exercise 1 %%%%%%%%</w:t>
      </w:r>
    </w:p>
    <w:p w:rsidR="00F80DD7" w:rsidRDefault="00F80DD7" w:rsidP="00F80DD7">
      <w:r>
        <w:t>%% write down Matlab instructins t generate a signal in form</w:t>
      </w:r>
    </w:p>
    <w:p w:rsidR="00F80DD7" w:rsidRDefault="00F80DD7" w:rsidP="00F80DD7">
      <w:r>
        <w:t>%% 1/ DC segment from -2 till 0 seconds</w:t>
      </w:r>
    </w:p>
    <w:p w:rsidR="00F80DD7" w:rsidRDefault="00F80DD7" w:rsidP="00F80DD7">
      <w:r>
        <w:t>%% 2/ Quarter Cycle of a sinusoidal wave from 0 till 1</w:t>
      </w:r>
    </w:p>
    <w:p w:rsidR="00F80DD7" w:rsidRDefault="00F80DD7" w:rsidP="00F80DD7">
      <w:r>
        <w:t>%% 3/ DC segment from 1 till 3</w:t>
      </w:r>
    </w:p>
    <w:p w:rsidR="00F80DD7" w:rsidRDefault="00F80DD7" w:rsidP="00F80DD7">
      <w:r>
        <w:t xml:space="preserve">%% Frequency = 100 Hz </w:t>
      </w:r>
    </w:p>
    <w:p w:rsidR="00F80DD7" w:rsidRDefault="00F80DD7" w:rsidP="00F80DD7">
      <w:r>
        <w:t xml:space="preserve"> </w:t>
      </w:r>
    </w:p>
    <w:p w:rsidR="00F80DD7" w:rsidRDefault="00F80DD7" w:rsidP="00F80DD7">
      <w:r>
        <w:t>sig1 = 4*ones(1, 200);</w:t>
      </w:r>
    </w:p>
    <w:p w:rsidR="00F80DD7" w:rsidRDefault="00F80DD7" w:rsidP="00F80DD7">
      <w:r>
        <w:t>t = linspace(0,1,100);</w:t>
      </w:r>
    </w:p>
    <w:p w:rsidR="00F80DD7" w:rsidRDefault="00F80DD7" w:rsidP="00F80DD7">
      <w:r>
        <w:t>sig2 = sin(2*pi*t/4);</w:t>
      </w:r>
    </w:p>
    <w:p w:rsidR="00F80DD7" w:rsidRDefault="00F80DD7" w:rsidP="00F80DD7">
      <w:r>
        <w:t>sig3 = 3*ones(1,200);</w:t>
      </w:r>
    </w:p>
    <w:p w:rsidR="00F80DD7" w:rsidRDefault="00F80DD7" w:rsidP="00F80DD7">
      <w:r>
        <w:t>n = linspace(-2,3,500);</w:t>
      </w:r>
    </w:p>
    <w:p w:rsidR="00F80DD7" w:rsidRDefault="00F80DD7" w:rsidP="00F80DD7">
      <w:r>
        <w:t>signal = [sig1 sig2 sig3];</w:t>
      </w:r>
    </w:p>
    <w:p w:rsidR="00F80DD7" w:rsidRDefault="00F80DD7" w:rsidP="00F80DD7">
      <w:r>
        <w:t>plot(signal);</w:t>
      </w:r>
    </w:p>
    <w:p w:rsidR="00F80DD7" w:rsidRDefault="00F80DD7" w:rsidP="00F80DD7"/>
    <w:p w:rsidR="00F80DD7" w:rsidRDefault="00F80DD7" w:rsidP="00F80DD7"/>
    <w:p w:rsidR="00F80DD7" w:rsidRDefault="00F80DD7" w:rsidP="00F80DD7">
      <w:r>
        <w:t>%%%%%%%% Exercise 2 %%%%%%%%</w:t>
      </w:r>
    </w:p>
    <w:p w:rsidR="00F80DD7" w:rsidRDefault="00F80DD7" w:rsidP="00F80DD7">
      <w:r>
        <w:t>%% Two Discrete Time signals are T= 2s</w:t>
      </w:r>
    </w:p>
    <w:p w:rsidR="00F80DD7" w:rsidRDefault="00F80DD7" w:rsidP="00F80DD7">
      <w:r>
        <w:t>%% x[nT] = cos(2n/3)</w:t>
      </w:r>
    </w:p>
    <w:p w:rsidR="00F80DD7" w:rsidRDefault="00F80DD7" w:rsidP="00F80DD7">
      <w:r>
        <w:t>%% y[nT] = cos(8pi*n/38)</w:t>
      </w:r>
    </w:p>
    <w:p w:rsidR="00F80DD7" w:rsidRDefault="00F80DD7" w:rsidP="00F80DD7"/>
    <w:p w:rsidR="00F80DD7" w:rsidRDefault="00F80DD7" w:rsidP="00F80DD7">
      <w:r>
        <w:t>%% i) plot x[n] , y[n] for T&lt;40 seconds, cntinuous time sinusoid</w:t>
      </w:r>
    </w:p>
    <w:p w:rsidR="00F80DD7" w:rsidRDefault="00F80DD7" w:rsidP="00F80DD7"/>
    <w:p w:rsidR="00F80DD7" w:rsidRDefault="00F80DD7" w:rsidP="00F80DD7">
      <w:r>
        <w:t>n = [-40:2:40];</w:t>
      </w:r>
    </w:p>
    <w:p w:rsidR="00F80DD7" w:rsidRDefault="00F80DD7" w:rsidP="00F80DD7">
      <w:r>
        <w:t>x_discrete = cos(2*n/3);</w:t>
      </w:r>
    </w:p>
    <w:p w:rsidR="00F80DD7" w:rsidRDefault="00F80DD7" w:rsidP="00F80DD7">
      <w:r>
        <w:t>y_discrete = cos(8*pi*n/38);</w:t>
      </w:r>
    </w:p>
    <w:p w:rsidR="00F80DD7" w:rsidRDefault="00F80DD7" w:rsidP="00F80DD7">
      <w:r>
        <w:lastRenderedPageBreak/>
        <w:t>t = [-40:2:40];</w:t>
      </w:r>
    </w:p>
    <w:p w:rsidR="00F80DD7" w:rsidRDefault="00F80DD7" w:rsidP="00F80DD7">
      <w:r>
        <w:t>x_cont = cos(2*t/3);</w:t>
      </w:r>
    </w:p>
    <w:p w:rsidR="00F80DD7" w:rsidRDefault="00F80DD7" w:rsidP="00F80DD7">
      <w:r>
        <w:t>y_cont = cos(8*pi*t/38);</w:t>
      </w:r>
    </w:p>
    <w:p w:rsidR="00F80DD7" w:rsidRDefault="00F80DD7" w:rsidP="00F80DD7"/>
    <w:p w:rsidR="00F80DD7" w:rsidRDefault="00F80DD7" w:rsidP="00F80DD7">
      <w:r>
        <w:t>plot(t, x_cont);</w:t>
      </w:r>
    </w:p>
    <w:p w:rsidR="00F80DD7" w:rsidRDefault="00F80DD7" w:rsidP="00F80DD7">
      <w:r>
        <w:t>hold_on;</w:t>
      </w:r>
    </w:p>
    <w:p w:rsidR="00F80DD7" w:rsidRDefault="00F80DD7" w:rsidP="00F80DD7">
      <w:r>
        <w:t>plot(t, y_cont);</w:t>
      </w:r>
    </w:p>
    <w:p w:rsidR="00F80DD7" w:rsidRDefault="00F80DD7" w:rsidP="00F80DD7"/>
    <w:p w:rsidR="00F80DD7" w:rsidRDefault="00F80DD7" w:rsidP="00F80DD7">
      <w:r>
        <w:t>%% ii) Are sequences periodic or not ? Use Stem,</w:t>
      </w:r>
    </w:p>
    <w:p w:rsidR="00F80DD7" w:rsidRDefault="00F80DD7" w:rsidP="00F80DD7"/>
    <w:p w:rsidR="00F80DD7" w:rsidRDefault="00F80DD7" w:rsidP="00F80DD7">
      <w:r>
        <w:t>stem(n,x_discrete);</w:t>
      </w:r>
    </w:p>
    <w:p w:rsidR="00F80DD7" w:rsidRDefault="00F80DD7" w:rsidP="00F80DD7">
      <w:r>
        <w:t>hold on;</w:t>
      </w:r>
    </w:p>
    <w:p w:rsidR="00F80DD7" w:rsidRDefault="00F80DD7" w:rsidP="008F4887">
      <w:r>
        <w:t>stem(n,y_discrete);</w:t>
      </w:r>
    </w:p>
    <w:p w:rsidR="00F80DD7" w:rsidRPr="00AF2FD7" w:rsidRDefault="00F80DD7" w:rsidP="00F80DD7">
      <w:pPr>
        <w:pStyle w:val="Heading1"/>
        <w:rPr>
          <w:rStyle w:val="Heading1Char"/>
          <w:color w:val="000000" w:themeColor="text1"/>
        </w:rPr>
      </w:pPr>
      <w:r w:rsidRPr="00AF2FD7">
        <w:rPr>
          <w:rStyle w:val="Heading1Char"/>
          <w:color w:val="000000" w:themeColor="text1"/>
        </w:rPr>
        <w:t>Plots and Figures</w:t>
      </w:r>
      <w:r w:rsidRPr="00AF2FD7">
        <w:rPr>
          <w:rStyle w:val="Heading1Char"/>
          <w:color w:val="000000" w:themeColor="text1"/>
        </w:rPr>
        <w:t>:</w:t>
      </w:r>
    </w:p>
    <w:p w:rsidR="00F80DD7" w:rsidRPr="00AF2FD7" w:rsidRDefault="008F4887" w:rsidP="00F80DD7">
      <w:pPr>
        <w:rPr>
          <w:color w:val="000000" w:themeColor="text1"/>
        </w:rPr>
      </w:pPr>
      <w:r w:rsidRPr="00AF2FD7">
        <w:rPr>
          <w:color w:val="000000" w:themeColor="text1"/>
        </w:rPr>
        <w:t>EXERCISE ONE:</w:t>
      </w:r>
    </w:p>
    <w:p w:rsidR="008F4887" w:rsidRPr="00F80DD7" w:rsidRDefault="008F4887" w:rsidP="00F80DD7">
      <w:r>
        <w:rPr>
          <w:noProof/>
          <w:lang w:eastAsia="en-US"/>
        </w:rPr>
        <w:drawing>
          <wp:inline distT="0" distB="0" distL="0" distR="0" wp14:anchorId="548C5774" wp14:editId="58051C3E">
            <wp:extent cx="5485909" cy="3241964"/>
            <wp:effectExtent l="0" t="0" r="635" b="0"/>
            <wp:docPr id="1073741858" name="officeArt object" descr="Assignment2Q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officeArt object" descr="Assignment2Q1.jp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986" cy="3246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80DD7" w:rsidRPr="00AF2FD7" w:rsidRDefault="00A008CE" w:rsidP="00F80DD7">
      <w:pPr>
        <w:rPr>
          <w:color w:val="000000" w:themeColor="text1"/>
        </w:rPr>
      </w:pPr>
      <w:r w:rsidRPr="00AF2FD7">
        <w:rPr>
          <w:color w:val="000000" w:themeColor="text1"/>
        </w:rPr>
        <w:lastRenderedPageBreak/>
        <w:t>EXERCISE TWO</w:t>
      </w:r>
    </w:p>
    <w:p w:rsidR="00A008CE" w:rsidRPr="00AF2FD7" w:rsidRDefault="00A008CE" w:rsidP="00F80DD7">
      <w:pPr>
        <w:rPr>
          <w:color w:val="000000" w:themeColor="text1"/>
        </w:rPr>
      </w:pPr>
      <w:r w:rsidRPr="00AF2FD7">
        <w:rPr>
          <w:color w:val="000000" w:themeColor="text1"/>
        </w:rPr>
        <w:t>A)</w:t>
      </w:r>
    </w:p>
    <w:p w:rsidR="00A008CE" w:rsidRPr="00AF2FD7" w:rsidRDefault="00A008CE" w:rsidP="00F80DD7">
      <w:pPr>
        <w:rPr>
          <w:color w:val="000000" w:themeColor="text1"/>
        </w:rPr>
      </w:pPr>
      <w:r w:rsidRPr="00AF2FD7">
        <w:rPr>
          <w:color w:val="000000" w:themeColor="text1"/>
        </w:rPr>
        <w:t>X[T]</w:t>
      </w:r>
    </w:p>
    <w:p w:rsidR="00A008CE" w:rsidRDefault="00A008CE" w:rsidP="00F80DD7">
      <w:r>
        <w:rPr>
          <w:noProof/>
          <w:lang w:eastAsia="en-US"/>
        </w:rPr>
        <w:drawing>
          <wp:inline distT="0" distB="0" distL="0" distR="0" wp14:anchorId="0D56F89D" wp14:editId="46FF4A59">
            <wp:extent cx="5486400" cy="2737485"/>
            <wp:effectExtent l="0" t="0" r="0" b="5715"/>
            <wp:docPr id="1073741860" name="officeArt object" descr="question 2 part 1br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officeArt object" descr="question 2 part 1brdo.jp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374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F80DD7" w:rsidRPr="00AF2FD7" w:rsidRDefault="00A008CE" w:rsidP="00F80DD7">
      <w:pPr>
        <w:rPr>
          <w:color w:val="000000" w:themeColor="text1"/>
        </w:rPr>
      </w:pPr>
      <w:r w:rsidRPr="00AF2FD7">
        <w:rPr>
          <w:color w:val="000000" w:themeColor="text1"/>
        </w:rPr>
        <w:t>Y[T]</w:t>
      </w:r>
    </w:p>
    <w:p w:rsidR="00A008CE" w:rsidRDefault="00A008CE" w:rsidP="00F80DD7">
      <w:r>
        <w:rPr>
          <w:noProof/>
          <w:lang w:eastAsia="en-US"/>
        </w:rPr>
        <w:drawing>
          <wp:inline distT="0" distB="0" distL="0" distR="0" wp14:anchorId="31B3E97C" wp14:editId="06B1C0C6">
            <wp:extent cx="5486400" cy="2494915"/>
            <wp:effectExtent l="0" t="0" r="0" b="635"/>
            <wp:docPr id="1073741862" name="officeArt object" descr="question 2 part 2 brd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officeArt object" descr="question 2 part 2 brdo.jpg"/>
                    <pic:cNvPicPr/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49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008CE" w:rsidRDefault="00A008CE" w:rsidP="00F80DD7"/>
    <w:p w:rsidR="00A008CE" w:rsidRDefault="00A008CE" w:rsidP="00F80DD7"/>
    <w:p w:rsidR="00A008CE" w:rsidRDefault="00A008CE" w:rsidP="00F80DD7"/>
    <w:p w:rsidR="00A008CE" w:rsidRDefault="00A008CE" w:rsidP="00F80DD7"/>
    <w:p w:rsidR="00A008CE" w:rsidRPr="00AF2FD7" w:rsidRDefault="00A008CE" w:rsidP="00F80DD7">
      <w:pPr>
        <w:rPr>
          <w:b/>
          <w:bCs/>
        </w:rPr>
      </w:pPr>
      <w:r w:rsidRPr="00AF2FD7">
        <w:rPr>
          <w:b/>
          <w:bCs/>
        </w:rPr>
        <w:lastRenderedPageBreak/>
        <w:t>B)</w:t>
      </w:r>
    </w:p>
    <w:p w:rsidR="00A008CE" w:rsidRPr="00AF2FD7" w:rsidRDefault="00A008CE" w:rsidP="00F80DD7">
      <w:pPr>
        <w:rPr>
          <w:b/>
          <w:bCs/>
        </w:rPr>
      </w:pPr>
      <w:r w:rsidRPr="00AF2FD7">
        <w:rPr>
          <w:b/>
          <w:bCs/>
        </w:rPr>
        <w:t>X[N]</w:t>
      </w:r>
    </w:p>
    <w:p w:rsidR="00A008CE" w:rsidRDefault="00A008CE" w:rsidP="00F80DD7">
      <w:r>
        <w:rPr>
          <w:noProof/>
          <w:lang w:eastAsia="en-US"/>
        </w:rPr>
        <w:drawing>
          <wp:inline distT="0" distB="0" distL="0" distR="0" wp14:anchorId="322EB4C3" wp14:editId="6443730C">
            <wp:extent cx="5532480" cy="2232561"/>
            <wp:effectExtent l="0" t="0" r="0" b="0"/>
            <wp:docPr id="1073741859" name="officeArt object" descr="question 2 part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officeArt object" descr="question 2 part 1.jpg"/>
                    <pic:cNvPicPr/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292" cy="22405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008CE" w:rsidRPr="00AF2FD7" w:rsidRDefault="00A008CE" w:rsidP="00F80DD7">
      <w:pPr>
        <w:rPr>
          <w:b/>
          <w:bCs/>
        </w:rPr>
      </w:pPr>
      <w:r w:rsidRPr="00AF2FD7">
        <w:rPr>
          <w:b/>
          <w:bCs/>
        </w:rPr>
        <w:t>Y[N]</w:t>
      </w:r>
    </w:p>
    <w:p w:rsidR="00A008CE" w:rsidRDefault="00A008CE" w:rsidP="00F80DD7">
      <w:r>
        <w:rPr>
          <w:noProof/>
          <w:lang w:eastAsia="en-US"/>
        </w:rPr>
        <w:drawing>
          <wp:inline distT="0" distB="0" distL="0" distR="0" wp14:anchorId="4C2BF0EF" wp14:editId="2CABA388">
            <wp:extent cx="5486400" cy="2430780"/>
            <wp:effectExtent l="0" t="0" r="0" b="7620"/>
            <wp:docPr id="1073741861" name="officeArt object" descr="question 2 part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officeArt object" descr="question 2 part 2.jp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30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008CE" w:rsidRPr="00AF2FD7" w:rsidRDefault="00A008CE" w:rsidP="00A008CE">
      <w:pPr>
        <w:rPr>
          <w:b/>
          <w:bCs/>
          <w:color w:val="000000" w:themeColor="text1"/>
          <w:sz w:val="32"/>
          <w:szCs w:val="32"/>
        </w:rPr>
      </w:pPr>
      <w:r w:rsidRPr="00AF2FD7">
        <w:rPr>
          <w:b/>
          <w:bCs/>
          <w:color w:val="000000" w:themeColor="text1"/>
          <w:sz w:val="30"/>
          <w:szCs w:val="30"/>
        </w:rPr>
        <w:t>Comments</w:t>
      </w:r>
      <w:r w:rsidRPr="00AF2FD7">
        <w:rPr>
          <w:b/>
          <w:bCs/>
          <w:color w:val="000000" w:themeColor="text1"/>
          <w:sz w:val="32"/>
          <w:szCs w:val="32"/>
        </w:rPr>
        <w:t>:</w:t>
      </w:r>
    </w:p>
    <w:p w:rsidR="00A008CE" w:rsidRPr="00AF2FD7" w:rsidRDefault="00A008CE" w:rsidP="00A008CE">
      <w:pPr>
        <w:rPr>
          <w:b/>
          <w:bCs/>
          <w:color w:val="000000" w:themeColor="text1"/>
          <w:sz w:val="32"/>
          <w:szCs w:val="32"/>
        </w:rPr>
      </w:pPr>
      <w:r w:rsidRPr="00AF2FD7">
        <w:rPr>
          <w:b/>
          <w:bCs/>
          <w:color w:val="000000" w:themeColor="text1"/>
          <w:sz w:val="32"/>
          <w:szCs w:val="32"/>
        </w:rPr>
        <w:t>x[n] is not periodic while y[n] is periodic with a period of: 2*pi/(8*pi/38) = 38/4</w:t>
      </w:r>
      <w:bookmarkStart w:id="5" w:name="_GoBack"/>
      <w:bookmarkEnd w:id="5"/>
    </w:p>
    <w:sectPr w:rsidR="00A008CE" w:rsidRPr="00AF2FD7">
      <w:footerReference w:type="default" r:id="rId15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555E" w:rsidRDefault="005A555E">
      <w:pPr>
        <w:spacing w:before="0" w:after="0" w:line="240" w:lineRule="auto"/>
      </w:pPr>
      <w:r>
        <w:separator/>
      </w:r>
    </w:p>
  </w:endnote>
  <w:endnote w:type="continuationSeparator" w:id="0">
    <w:p w:rsidR="005A555E" w:rsidRDefault="005A55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EC3" w:rsidRDefault="005A555E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2B63D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555E" w:rsidRDefault="005A555E">
      <w:pPr>
        <w:spacing w:before="0" w:after="0" w:line="240" w:lineRule="auto"/>
      </w:pPr>
      <w:r>
        <w:separator/>
      </w:r>
    </w:p>
  </w:footnote>
  <w:footnote w:type="continuationSeparator" w:id="0">
    <w:p w:rsidR="005A555E" w:rsidRDefault="005A555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DD7"/>
    <w:rsid w:val="00094EC3"/>
    <w:rsid w:val="002B63D9"/>
    <w:rsid w:val="005A555E"/>
    <w:rsid w:val="008F4887"/>
    <w:rsid w:val="00A008CE"/>
    <w:rsid w:val="00AF2FD7"/>
    <w:rsid w:val="00B6683D"/>
    <w:rsid w:val="00F8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EE361"/>
  <w15:chartTrackingRefBased/>
  <w15:docId w15:val="{DC6F4647-2C7F-4617-99B5-8F2BBAC82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60"/>
    <w:rsid w:val="0017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062EA2BD4A614BA786D4BFC84CF7419E">
    <w:name w:val="062EA2BD4A614BA786D4BFC84CF7419E"/>
  </w:style>
  <w:style w:type="paragraph" w:customStyle="1" w:styleId="03FD1588A8954B35A081F34A3B9B3576">
    <w:name w:val="03FD1588A8954B35A081F34A3B9B3576"/>
  </w:style>
  <w:style w:type="paragraph" w:customStyle="1" w:styleId="C7828D0171AC41F692C120DD856A5013">
    <w:name w:val="C7828D0171AC41F692C120DD856A5013"/>
  </w:style>
  <w:style w:type="paragraph" w:customStyle="1" w:styleId="53E23BB46A874C5FADFDD36A9783F444">
    <w:name w:val="53E23BB46A874C5FADFDD36A9783F4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D7B3888-66DF-4519-8696-BE6777570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1</TotalTime>
  <Pages>5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MAtlab Report</dc:subject>
  <dc:creator>pc</dc:creator>
  <cp:keywords/>
  <cp:lastModifiedBy>pc</cp:lastModifiedBy>
  <cp:revision>2</cp:revision>
  <dcterms:created xsi:type="dcterms:W3CDTF">2018-03-15T06:35:00Z</dcterms:created>
  <dcterms:modified xsi:type="dcterms:W3CDTF">2018-03-15T06:35:00Z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