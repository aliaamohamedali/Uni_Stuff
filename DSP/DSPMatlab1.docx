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1B3395" w:rsidRDefault="00B3275D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486400" cy="4955458"/>
                <wp:effectExtent l="0" t="0" r="0" b="0"/>
                <wp:docPr id="6" name="Picture 6" descr="http://www.electronicshub.org/wp-content/uploads/2014/10/MATLAB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electronicshub.org/wp-content/uploads/2014/10/MATLAB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4955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5" w:name="_GoBack"/>
          <w:bookmarkEnd w:id="5"/>
          <w:r w:rsidR="00E2559E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2CD831E" wp14:editId="412BD71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3395" w:rsidRDefault="00E2559E" w:rsidP="00075C9E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7007E12EE4A04DC7A4DD64548314280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5C9E">
                                      <w:t>Aliaa Mohamed Ali Abbas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r w:rsidR="00075C9E">
                                  <w:t>3747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CD8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1B3395" w:rsidRDefault="00E2559E" w:rsidP="00075C9E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7007E12EE4A04DC7A4DD64548314280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75C9E">
                                <w:t>Aliaa Mohamed Ali Abbas</w:t>
                              </w:r>
                            </w:sdtContent>
                          </w:sdt>
                          <w:r>
                            <w:t> | </w:t>
                          </w:r>
                          <w:r w:rsidR="00075C9E">
                            <w:t>3747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2559E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9E741E1" wp14:editId="47D73B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3395" w:rsidRDefault="00E2559E" w:rsidP="00075C9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5C9E">
                                      <w:t>Matrix Operations</w:t>
                                    </w:r>
                                  </w:sdtContent>
                                </w:sdt>
                              </w:p>
                              <w:p w:rsidR="001B3395" w:rsidRDefault="00E2559E" w:rsidP="00075C9E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5C9E">
                                      <w:t>Matlab 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E741E1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1B3395" w:rsidRDefault="00E2559E" w:rsidP="00075C9E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75C9E">
                                <w:t>Matrix Operations</w:t>
                              </w:r>
                            </w:sdtContent>
                          </w:sdt>
                        </w:p>
                        <w:p w:rsidR="001B3395" w:rsidRDefault="00E2559E" w:rsidP="00075C9E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75C9E">
                                <w:t>Matlab Assignment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1B3395" w:rsidRDefault="00E2559E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1B3395" w:rsidRDefault="00F1246B" w:rsidP="00F1246B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Problem Statement:</w:t>
      </w:r>
    </w:p>
    <w:p w:rsidR="00816E61" w:rsidRDefault="00816E61" w:rsidP="00816E61">
      <w:r>
        <w:t>1- Generate the following sequence: V=1 4 9 16 25 ....................................... 16 9 4 1</w:t>
      </w:r>
    </w:p>
    <w:p w:rsidR="00816E61" w:rsidRDefault="00816E61" w:rsidP="00816E61">
      <w:r>
        <w:t>Where V is a sequence of length of 49 elements.</w:t>
      </w:r>
    </w:p>
    <w:p w:rsidR="00816E61" w:rsidRDefault="00816E61" w:rsidP="00816E61">
      <w:r>
        <w:t>2- For the previous generated sequence V:</w:t>
      </w:r>
    </w:p>
    <w:p w:rsidR="00816E61" w:rsidRDefault="00816E61" w:rsidP="00816E61">
      <w:r>
        <w:t>a) Add 2 to the last 3 elements.</w:t>
      </w:r>
    </w:p>
    <w:p w:rsidR="00816E61" w:rsidRDefault="00816E61" w:rsidP="00816E61">
      <w:r>
        <w:t>b) Reverse the order of the last 10 elements.</w:t>
      </w:r>
    </w:p>
    <w:p w:rsidR="00816E61" w:rsidRDefault="00816E61" w:rsidP="00816E61">
      <w:r>
        <w:t>c) For the first 48 elements, add the elements in the even places to that in</w:t>
      </w:r>
    </w:p>
    <w:p w:rsidR="00816E61" w:rsidRDefault="00816E61" w:rsidP="00816E61">
      <w:r>
        <w:t>the odd places and store the output in the odd places.</w:t>
      </w:r>
    </w:p>
    <w:p w:rsidR="00816E61" w:rsidRDefault="00816E61" w:rsidP="00816E61">
      <w:r>
        <w:t>3-An array M is defined by</w:t>
      </w:r>
    </w:p>
    <w:p w:rsidR="00816E61" w:rsidRDefault="00816E61" w:rsidP="00816E61"/>
    <w:p w:rsidR="00816E61" w:rsidRDefault="00816E61" w:rsidP="00816E61">
      <w:r>
        <w:t>Use the appropriate indexing techniques to:</w:t>
      </w:r>
    </w:p>
    <w:p w:rsidR="00816E61" w:rsidRDefault="00816E61" w:rsidP="00816E61">
      <w:r>
        <w:t>a) Reflect array (M) left-side right,</w:t>
      </w:r>
    </w:p>
    <w:p w:rsidR="00816E61" w:rsidRDefault="00816E61" w:rsidP="00816E61">
      <w:r>
        <w:t>b) Reflect array (M) upside down,</w:t>
      </w:r>
    </w:p>
    <w:p w:rsidR="00816E61" w:rsidRDefault="00816E61" w:rsidP="00816E61">
      <w:r>
        <w:t>c) Swap columns 2 and 3 of array (M),</w:t>
      </w:r>
    </w:p>
    <w:p w:rsidR="00816E61" w:rsidRDefault="00816E61" w:rsidP="00816E61">
      <w:r>
        <w:t>d) Swap rows 1 and 4 of array (M),</w:t>
      </w:r>
    </w:p>
    <w:p w:rsidR="00816E61" w:rsidRDefault="00816E61" w:rsidP="00816E61">
      <w:r>
        <w:t>e) Shuffle the rows of (M) from [1 2 3 4] to [1 3 4 2]</w:t>
      </w:r>
    </w:p>
    <w:p w:rsidR="00F1246B" w:rsidRDefault="00816E61" w:rsidP="00816E61">
      <w:r>
        <w:t>f) shuffle the columns of (M) from [1 2 3 4] to [3 2 4 1].</w:t>
      </w:r>
    </w:p>
    <w:p w:rsidR="00F1246B" w:rsidRDefault="00F1246B" w:rsidP="00F1246B">
      <w:pPr>
        <w:pStyle w:val="Heading1"/>
        <w:rPr>
          <w:rStyle w:val="Heading1Char"/>
        </w:rPr>
      </w:pPr>
      <w:r>
        <w:rPr>
          <w:rStyle w:val="Heading1Char"/>
        </w:rPr>
        <w:t>Source Code</w:t>
      </w:r>
      <w:r>
        <w:rPr>
          <w:rStyle w:val="Heading1Char"/>
        </w:rPr>
        <w:t>:</w:t>
      </w:r>
    </w:p>
    <w:p w:rsidR="00816E61" w:rsidRDefault="00816E61" w:rsidP="00816E61">
      <w:r>
        <w:t>%%%%%%%%%%%%%% Question 1 %%%%%%%%%%%%%%</w:t>
      </w:r>
    </w:p>
    <w:p w:rsidR="00816E61" w:rsidRDefault="00816E61" w:rsidP="00816E61">
      <w:r>
        <w:t>for i=1:1:25</w:t>
      </w:r>
    </w:p>
    <w:p w:rsidR="00816E61" w:rsidRDefault="00816E61" w:rsidP="00816E61">
      <w:r>
        <w:t xml:space="preserve">  v(1,i)=i^2;</w:t>
      </w:r>
    </w:p>
    <w:p w:rsidR="00816E61" w:rsidRDefault="00816E61" w:rsidP="00816E61">
      <w:r>
        <w:t>end</w:t>
      </w:r>
    </w:p>
    <w:p w:rsidR="00816E61" w:rsidRDefault="00816E61" w:rsidP="00816E61">
      <w:r>
        <w:t>for i=24:-1:1</w:t>
      </w:r>
    </w:p>
    <w:p w:rsidR="00816E61" w:rsidRDefault="00816E61" w:rsidP="00816E61">
      <w:r>
        <w:t xml:space="preserve">  v(1, 50-i)=i^2;</w:t>
      </w:r>
    </w:p>
    <w:p w:rsidR="00816E61" w:rsidRDefault="00816E61" w:rsidP="00816E61">
      <w:r>
        <w:t>end</w:t>
      </w:r>
    </w:p>
    <w:p w:rsidR="00816E61" w:rsidRDefault="00816E61" w:rsidP="00816E61">
      <w:r>
        <w:t>v</w:t>
      </w:r>
    </w:p>
    <w:p w:rsidR="00816E61" w:rsidRDefault="00816E61" w:rsidP="00816E61">
      <w:r>
        <w:lastRenderedPageBreak/>
        <w:t>%%%%%%%%%%%%%%%%%%%%%%%%%%%%%%%%%%%%%%%%</w:t>
      </w:r>
    </w:p>
    <w:p w:rsidR="00816E61" w:rsidRDefault="00816E61" w:rsidP="00816E61">
      <w:r>
        <w:t>%%%%%%%%%%%%%% Question 2 %%%%%%%%%%%%%%</w:t>
      </w:r>
    </w:p>
    <w:p w:rsidR="00816E61" w:rsidRDefault="00816E61" w:rsidP="00816E61">
      <w:r>
        <w:t>%% a)</w:t>
      </w:r>
    </w:p>
    <w:p w:rsidR="00816E61" w:rsidRDefault="00816E61" w:rsidP="00816E61">
      <w:r>
        <w:t>v(end-2)+=2;</w:t>
      </w:r>
    </w:p>
    <w:p w:rsidR="00816E61" w:rsidRDefault="00816E61" w:rsidP="00816E61">
      <w:r>
        <w:t>v(end-1)+=2;</w:t>
      </w:r>
    </w:p>
    <w:p w:rsidR="00816E61" w:rsidRDefault="00816E61" w:rsidP="00816E61">
      <w:r>
        <w:t>v(end)+=2;</w:t>
      </w:r>
    </w:p>
    <w:p w:rsidR="00816E61" w:rsidRDefault="00816E61" w:rsidP="00816E61">
      <w:r>
        <w:t>v</w:t>
      </w:r>
    </w:p>
    <w:p w:rsidR="00816E61" w:rsidRDefault="00816E61" w:rsidP="00816E61">
      <w:r>
        <w:t>%% b)</w:t>
      </w:r>
    </w:p>
    <w:p w:rsidR="00816E61" w:rsidRDefault="00816E61" w:rsidP="00816E61">
      <w:r>
        <w:t>v(1, (end-9:end)) = flip(v(1, (end-9:end)))</w:t>
      </w:r>
    </w:p>
    <w:p w:rsidR="00816E61" w:rsidRDefault="00816E61" w:rsidP="00816E61">
      <w:r>
        <w:t>%% c)</w:t>
      </w:r>
    </w:p>
    <w:p w:rsidR="00816E61" w:rsidRDefault="00816E61" w:rsidP="00816E61">
      <w:r>
        <w:t>for i=2:2:48</w:t>
      </w:r>
    </w:p>
    <w:p w:rsidR="00816E61" w:rsidRDefault="00816E61" w:rsidP="00816E61">
      <w:r>
        <w:t xml:space="preserve">  v(1,i-1)+=v(1,i);</w:t>
      </w:r>
    </w:p>
    <w:p w:rsidR="00816E61" w:rsidRDefault="00816E61" w:rsidP="00816E61">
      <w:r>
        <w:t>end</w:t>
      </w:r>
    </w:p>
    <w:p w:rsidR="00816E61" w:rsidRDefault="00816E61" w:rsidP="00816E61">
      <w:r>
        <w:t xml:space="preserve">v  </w:t>
      </w:r>
    </w:p>
    <w:p w:rsidR="00816E61" w:rsidRDefault="00816E61" w:rsidP="00816E61">
      <w:r>
        <w:t xml:space="preserve">%%%%%%%%%%%%%%%%%%%%%%%%%%%%%%%%%%%%%%%% </w:t>
      </w:r>
    </w:p>
    <w:p w:rsidR="00816E61" w:rsidRDefault="00816E61" w:rsidP="00816E61">
      <w:r>
        <w:t>%%%%%%%%%%%%%% Question 3 %%%%%%%%%%%%%%</w:t>
      </w:r>
    </w:p>
    <w:p w:rsidR="00816E61" w:rsidRDefault="00816E61" w:rsidP="00816E61">
      <w:r>
        <w:t>M = [1 2 3 4; -1 -2 -3 -4; 1 2 3 4; -1 -2 -3 -4]</w:t>
      </w:r>
    </w:p>
    <w:p w:rsidR="00816E61" w:rsidRDefault="00816E61" w:rsidP="00816E61">
      <w:r>
        <w:t>%% a)</w:t>
      </w:r>
    </w:p>
    <w:p w:rsidR="00816E61" w:rsidRDefault="00816E61" w:rsidP="00816E61">
      <w:r>
        <w:t>reflect_lr = fliplr(M)</w:t>
      </w:r>
    </w:p>
    <w:p w:rsidR="00816E61" w:rsidRDefault="00816E61" w:rsidP="00816E61">
      <w:r>
        <w:t>%% b)</w:t>
      </w:r>
    </w:p>
    <w:p w:rsidR="00816E61" w:rsidRDefault="00816E61" w:rsidP="00816E61">
      <w:r>
        <w:t>reflect_up_down = M([4 3 2 1], :)</w:t>
      </w:r>
    </w:p>
    <w:p w:rsidR="00816E61" w:rsidRDefault="00816E61" w:rsidP="00816E61">
      <w:r>
        <w:t>%% c)</w:t>
      </w:r>
    </w:p>
    <w:p w:rsidR="00816E61" w:rsidRDefault="00816E61" w:rsidP="00816E61">
      <w:r>
        <w:t>swap_col = M(:, [1 3 2 4])</w:t>
      </w:r>
    </w:p>
    <w:p w:rsidR="00816E61" w:rsidRDefault="00816E61" w:rsidP="00816E61">
      <w:r>
        <w:t>%% d)</w:t>
      </w:r>
    </w:p>
    <w:p w:rsidR="00816E61" w:rsidRDefault="00816E61" w:rsidP="00816E61">
      <w:r>
        <w:t>swap_row = M([4 2 3 1],:)</w:t>
      </w:r>
    </w:p>
    <w:p w:rsidR="00816E61" w:rsidRDefault="00816E61" w:rsidP="00816E61">
      <w:r>
        <w:t>%% e)</w:t>
      </w:r>
    </w:p>
    <w:p w:rsidR="00816E61" w:rsidRDefault="00816E61" w:rsidP="00816E61">
      <w:r>
        <w:t>shuffle_row = M([1 3 4 2], :)</w:t>
      </w:r>
    </w:p>
    <w:p w:rsidR="00816E61" w:rsidRDefault="00816E61" w:rsidP="00816E61">
      <w:r>
        <w:lastRenderedPageBreak/>
        <w:t>%% f)</w:t>
      </w:r>
    </w:p>
    <w:p w:rsidR="00816E61" w:rsidRDefault="00816E61" w:rsidP="00816E61">
      <w:r>
        <w:t>shuffle_col = M(:, [3 2 4 1])</w:t>
      </w:r>
    </w:p>
    <w:p w:rsidR="00816E61" w:rsidRDefault="00816E61" w:rsidP="00816E61">
      <w:r>
        <w:t>%%%%%%%%%%%%%%%%%%%%%%%%%%%%%%%%%%%</w:t>
      </w:r>
    </w:p>
    <w:p w:rsidR="00F1246B" w:rsidRPr="00816E61" w:rsidRDefault="00F1246B" w:rsidP="00816E61">
      <w:pPr>
        <w:rPr>
          <w:rStyle w:val="Heading1Char"/>
          <w:rFonts w:asciiTheme="minorHAnsi" w:eastAsiaTheme="minorHAnsi" w:hAnsiTheme="minorHAnsi" w:cstheme="minorBidi"/>
          <w:color w:val="595959" w:themeColor="text1" w:themeTint="A6"/>
          <w:sz w:val="20"/>
        </w:rPr>
      </w:pPr>
      <w:r>
        <w:rPr>
          <w:rStyle w:val="Heading1Char"/>
        </w:rPr>
        <w:t>Results</w:t>
      </w:r>
      <w:r>
        <w:rPr>
          <w:rStyle w:val="Heading1Char"/>
        </w:rPr>
        <w:t>:</w:t>
      </w:r>
    </w:p>
    <w:p w:rsidR="00F1246B" w:rsidRDefault="00816E61" w:rsidP="00F1246B">
      <w:r w:rsidRPr="00816E61">
        <w:t>&gt;&gt; DSPMatlab1</w:t>
      </w:r>
    </w:p>
    <w:p w:rsidR="00326EF7" w:rsidRDefault="00816E61" w:rsidP="00326EF7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6858132D" wp14:editId="4218B47B">
            <wp:extent cx="5842089" cy="6400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996" t="3080" r="1276" b="9124"/>
                    <a:stretch/>
                  </pic:blipFill>
                  <pic:spPr bwMode="auto">
                    <a:xfrm>
                      <a:off x="0" y="0"/>
                      <a:ext cx="5873103" cy="643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EF7" w:rsidRDefault="00326EF7" w:rsidP="00F1246B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2C1362F1" wp14:editId="225D09F7">
            <wp:extent cx="5899647" cy="78377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212" t="2694" r="1486" b="7215"/>
                    <a:stretch/>
                  </pic:blipFill>
                  <pic:spPr bwMode="auto">
                    <a:xfrm>
                      <a:off x="0" y="0"/>
                      <a:ext cx="5971275" cy="793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04" w:rsidRDefault="00997004" w:rsidP="00F1246B">
      <w:pPr>
        <w:rPr>
          <w:noProof/>
          <w:lang w:eastAsia="en-US"/>
        </w:rPr>
      </w:pPr>
    </w:p>
    <w:p w:rsidR="00326EF7" w:rsidRDefault="00997004" w:rsidP="00F1246B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50D52511" wp14:editId="1DFE373C">
            <wp:extent cx="5948680" cy="420386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562" t="5006" r="1035" b="7189"/>
                    <a:stretch/>
                  </pic:blipFill>
                  <pic:spPr bwMode="auto">
                    <a:xfrm>
                      <a:off x="0" y="0"/>
                      <a:ext cx="5982381" cy="4227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04" w:rsidRDefault="00997004" w:rsidP="00F1246B">
      <w:pPr>
        <w:rPr>
          <w:noProof/>
          <w:lang w:eastAsia="en-US"/>
        </w:rPr>
      </w:pPr>
    </w:p>
    <w:p w:rsidR="00997004" w:rsidRDefault="00997004" w:rsidP="00F1246B">
      <w:pPr>
        <w:rPr>
          <w:noProof/>
          <w:lang w:eastAsia="en-US"/>
        </w:rPr>
      </w:pPr>
    </w:p>
    <w:p w:rsidR="00F1246B" w:rsidRDefault="00997004" w:rsidP="00F1246B">
      <w:r>
        <w:rPr>
          <w:noProof/>
          <w:lang w:eastAsia="en-US"/>
        </w:rPr>
        <w:drawing>
          <wp:inline distT="0" distB="0" distL="0" distR="0" wp14:anchorId="35EADA9A" wp14:editId="4C3B9591">
            <wp:extent cx="5912474" cy="27782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780" t="5005" r="1507" b="53021"/>
                    <a:stretch/>
                  </pic:blipFill>
                  <pic:spPr bwMode="auto">
                    <a:xfrm>
                      <a:off x="0" y="0"/>
                      <a:ext cx="5981779" cy="281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E61" w:rsidRPr="00F1246B" w:rsidRDefault="00816E61" w:rsidP="00F1246B"/>
    <w:sectPr w:rsidR="00816E61" w:rsidRPr="00F1246B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9E" w:rsidRDefault="00E2559E">
      <w:pPr>
        <w:spacing w:before="0" w:after="0" w:line="240" w:lineRule="auto"/>
      </w:pPr>
      <w:r>
        <w:separator/>
      </w:r>
    </w:p>
  </w:endnote>
  <w:endnote w:type="continuationSeparator" w:id="0">
    <w:p w:rsidR="00E2559E" w:rsidRDefault="00E255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395" w:rsidRDefault="00E2559E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3275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9E" w:rsidRDefault="00E2559E">
      <w:pPr>
        <w:spacing w:before="0" w:after="0" w:line="240" w:lineRule="auto"/>
      </w:pPr>
      <w:r>
        <w:separator/>
      </w:r>
    </w:p>
  </w:footnote>
  <w:footnote w:type="continuationSeparator" w:id="0">
    <w:p w:rsidR="00E2559E" w:rsidRDefault="00E255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9E"/>
    <w:rsid w:val="00075C9E"/>
    <w:rsid w:val="001B3395"/>
    <w:rsid w:val="00326EF7"/>
    <w:rsid w:val="00573795"/>
    <w:rsid w:val="00816E61"/>
    <w:rsid w:val="00997004"/>
    <w:rsid w:val="00B3275D"/>
    <w:rsid w:val="00E2559E"/>
    <w:rsid w:val="00F1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73962"/>
  <w15:chartTrackingRefBased/>
  <w15:docId w15:val="{82AF85FC-7F75-4DFD-9317-750732A9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6E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E6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E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E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07E12EE4A04DC7A4DD645483142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B7CB1-E1D4-4129-A104-94B53B53E895}"/>
      </w:docPartPr>
      <w:docPartBody>
        <w:p w:rsidR="00000000" w:rsidRDefault="001C7317">
          <w:pPr>
            <w:pStyle w:val="7007E12EE4A04DC7A4DD64548314280C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17"/>
    <w:rsid w:val="001C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A192E09B7A694B6DB3AAA9277591CFE5">
    <w:name w:val="A192E09B7A694B6DB3AAA9277591CFE5"/>
  </w:style>
  <w:style w:type="paragraph" w:customStyle="1" w:styleId="7007E12EE4A04DC7A4DD64548314280C">
    <w:name w:val="7007E12EE4A04DC7A4DD64548314280C"/>
  </w:style>
  <w:style w:type="paragraph" w:customStyle="1" w:styleId="35252457BC7349A6A06DC66C6F83B0C9">
    <w:name w:val="35252457BC7349A6A06DC66C6F83B0C9"/>
  </w:style>
  <w:style w:type="paragraph" w:customStyle="1" w:styleId="642568E8DC5B4A78911AD13E770E5DAD">
    <w:name w:val="642568E8DC5B4A78911AD13E770E5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844DD-930E-4188-80A3-C319F5F6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34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Operations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Operations</dc:title>
  <dc:subject>Matlab Assignment 1</dc:subject>
  <dc:creator>Aliaa Mohamed Ali Abbas</dc:creator>
  <cp:keywords/>
  <cp:lastModifiedBy>pc</cp:lastModifiedBy>
  <cp:revision>5</cp:revision>
  <dcterms:created xsi:type="dcterms:W3CDTF">2018-03-02T09:25:00Z</dcterms:created>
  <dcterms:modified xsi:type="dcterms:W3CDTF">2018-03-02T09:59:00Z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